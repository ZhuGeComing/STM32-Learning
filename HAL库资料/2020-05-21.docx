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MX_SPI2_Init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SPI2 parameter configuration*/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hspi2.Instance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SPI2;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hspi2.Init.Mode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SPI_MODE_MASTER;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hspi2.Init.Direction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SPI_DIRECTION_1LINE;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hspi2.Init.DataSize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SPI_DATASIZE_4BIT;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hspi2.Init.CLKPolarity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SPI_POLARITY_LOW;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hspi2.Init.CLKPhase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SPI_PHASE_1EDGE;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hspi2.Init.NSS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SPI_NSS_SOFT;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hspi2.Init.BaudRatePrescaler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SPI_BAUDRATEPRESCALER_2;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hspi2.Init.FirstBit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SPI_FIRSTBIT_MSB;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hspi2.Init.TIMode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SPI_TIMODE_DISABLE;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hspi2.Init.CRCCalculation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SPI_CRCCALCULATION_DISABLE;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hspi2.Init.CRCPolynomial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E81FF"/>
          <w:kern w:val="0"/>
          <w:sz w:val="21"/>
          <w:szCs w:val="21"/>
        </w:rPr>
        <w:t>7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hspi2.Init.CRCLength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SPI_CRC_LENGTH_DATASIZE;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hspi2.Init.NSSPMode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SPI_NSS_PULSE_ENABLE;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HAL_SPI_Init</w:t>
      </w:r>
      <w:proofErr w:type="spell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proofErr w:type="spellStart"/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01A75" w:rsidRDefault="00101A75" w:rsidP="00963D80">
      <w:pPr>
        <w:ind w:firstLine="480"/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i/>
          <w:iCs/>
          <w:color w:val="66D9EF"/>
          <w:kern w:val="0"/>
          <w:sz w:val="21"/>
          <w:szCs w:val="21"/>
        </w:rPr>
      </w:pP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 xml:space="preserve">extern </w:t>
      </w:r>
      <w:proofErr w:type="spellStart"/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DMA_HandleTypeDef</w:t>
      </w:r>
      <w:proofErr w:type="spellEnd"/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 xml:space="preserve"> hdma_spi1_tx;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i/>
          <w:iCs/>
          <w:color w:val="66D9EF"/>
          <w:kern w:val="0"/>
          <w:sz w:val="21"/>
          <w:szCs w:val="21"/>
        </w:rPr>
      </w:pPr>
    </w:p>
    <w:p w:rsid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i/>
          <w:iCs/>
          <w:color w:val="66D9EF"/>
          <w:kern w:val="0"/>
          <w:sz w:val="21"/>
          <w:szCs w:val="21"/>
        </w:rPr>
      </w:pP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 xml:space="preserve">extern </w:t>
      </w:r>
      <w:proofErr w:type="spellStart"/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DMA_HandleTypeDef</w:t>
      </w:r>
      <w:proofErr w:type="spellEnd"/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 xml:space="preserve"> hdma_spi2_tx;</w:t>
      </w:r>
    </w:p>
    <w:p w:rsid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i/>
          <w:iCs/>
          <w:color w:val="66D9EF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HAL_SPI_</w:t>
      </w:r>
      <w:proofErr w:type="gramStart"/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MspInit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SPI_HandleTypeDef</w:t>
      </w:r>
      <w:proofErr w:type="spellEnd"/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*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0E75B7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hspi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GPIO_InitTypeDef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{</w:t>
      </w:r>
      <w:r w:rsidRPr="000E75B7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};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hspi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-&gt;Instance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SPI2)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BEGIN SPI2_MspInit 0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END SPI2_MspInit 0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Peripheral clock enable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__HAL_RCC_SPI2_CLK_</w:t>
      </w:r>
      <w:proofErr w:type="gramStart"/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__HAL_RCC_GPIOB_CLK_</w:t>
      </w:r>
      <w:proofErr w:type="gramStart"/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/**SPI2 GPIO Configuration   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PB15     ------&gt; SPI2_MOSI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PB13     ------&gt; SPI2_SCK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GPIO_InitStruct.Pin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GPIO_PIN_15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GPIO_PIN_13;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GPIO_InitStruct.Mode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GPIO_MODE_AF_PP;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GPIO_InitStruct.Pull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GPIO_NOPULL;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GPIO_InitStruct.Speed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GPIO_SPEED_FREQ_VERY_HIGH;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GPIO_InitStruct.Alternate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GPIO_AF5_SPI2;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HAL_GPIO_</w:t>
      </w:r>
      <w:proofErr w:type="gramStart"/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Init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GPIOB,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proofErr w:type="spellStart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</w:t>
      </w:r>
      <w:proofErr w:type="spellEnd"/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Default="00A40115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/* Peripheral DMA 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init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tx.Instance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DMA2_Stream2;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tx.Init.Channel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DMA_CHANNEL_2;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tx.Init.Direction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DMA_MEMORY_TO_PERIPH;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tx.Init.PeriphInc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DMA_PINC_DISABLE;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tx.Init.MemInc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DMA_MINC_ENABLE;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tx.Init.PeriphDataAlignment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DMA_PDATAALIGN_BYTE;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tx.Init.MemDataAlignment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DMA_MDATAALIGN_BYTE;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tx.Init.Mode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DMA_NORMAL;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tx.Init.Priority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DMA_PRIORITY_LOW;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hdma_spi1_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tx.Init.FIFOMode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= DMA_FIFOMODE_DISABLE;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if (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HAL_DMA_Init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(&amp;hdma_spi1_tx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 !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= HAL_OK)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  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Error_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Handler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}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0E75B7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 w:hint="eastAsia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 xml:space="preserve">    __HAL_LINKDMA(</w:t>
      </w:r>
      <w:proofErr w:type="gram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hspi,hdmatx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,hdma_spi1_tx);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BEGIN SPI2_MspInit 1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END SPI2_MspInit 1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}</w:t>
      </w:r>
    </w:p>
    <w:p w:rsidR="000E75B7" w:rsidRDefault="000E75B7" w:rsidP="00963D80">
      <w:pPr>
        <w:ind w:firstLine="480"/>
      </w:pPr>
    </w:p>
    <w:p w:rsidR="000E75B7" w:rsidRDefault="000E75B7" w:rsidP="00963D80">
      <w:pPr>
        <w:ind w:firstLine="480"/>
      </w:pPr>
    </w:p>
    <w:p w:rsidR="000E75B7" w:rsidRDefault="000E75B7" w:rsidP="00963D80">
      <w:pPr>
        <w:ind w:firstLine="480"/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MX_UART5_Init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huart5.Instance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UART5;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huart5.Init.BaudRate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E81FF"/>
          <w:kern w:val="0"/>
          <w:sz w:val="21"/>
          <w:szCs w:val="21"/>
        </w:rPr>
        <w:t>115200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huart5.Init.WordLength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UART_WORDLENGTH_8B;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huart5.Init.StopBits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UART_STOPBITS_1;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huart5.Init.Parity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UART_PARITY_NONE;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huart5.Init.Mode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UART_MODE_TX_RX;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huart5.Init.HwFlowCtl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UART_HWCONTROL_NONE;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huart5.Init.OverSampling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UART_OVERSAMPLING_16;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huart5.Init.OneBitSampling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UART_ONE_BIT_SAMPLE_DISABLE;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huart5.AdvancedInit.AdvFeatureInit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UART_ADVFEATURE_NO_INIT;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HAL_UART_Init</w:t>
      </w:r>
      <w:proofErr w:type="spell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</w:t>
      </w:r>
      <w:proofErr w:type="gramStart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proofErr w:type="spellStart"/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F56D79" w:rsidRDefault="00F56D79" w:rsidP="00963D80">
      <w:pPr>
        <w:ind w:firstLine="480"/>
      </w:pPr>
    </w:p>
    <w:p w:rsidR="0007770F" w:rsidRDefault="0007770F" w:rsidP="00963D80">
      <w:pPr>
        <w:ind w:firstLine="480"/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MX_I2C1_Init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hi2c1.Instance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I2C1;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hi2c1.Init.ClockSpeed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100000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hi2c1.Init.DutyCycle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I2C_DUTYCYCLE_2;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hi2c1.Init.OwnAddress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1 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hi2c1.Init.AddressingMode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I2C_ADDRESSINGMODE_7BIT;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hi2c1.Init.DualAddressMode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I2C_DUALADDRESS_DISABLE;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hi2c1.Init.OwnAddress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2 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hi2c1.Init.GeneralCallMode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I2C_GENERALCALL_DISABLE;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hi2c1.Init.NoStretchMode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I2C_NOSTRETCH_DISABLE;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/** Configure Analogue filter 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HAL_I2CEx_</w:t>
      </w:r>
      <w:proofErr w:type="gram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ConfigAnalogFilter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hi2c1, I2C_ANALOGFILTER_ENABLE)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/** Configure Digital filter 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HAL_I2CEx_</w:t>
      </w:r>
      <w:proofErr w:type="gram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ConfigDigitalFilter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hi2c1,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Default="0007770F" w:rsidP="00963D80">
      <w:pPr>
        <w:ind w:firstLine="480"/>
      </w:pPr>
    </w:p>
    <w:p w:rsidR="0007770F" w:rsidRDefault="0007770F" w:rsidP="00963D80">
      <w:pPr>
        <w:ind w:firstLine="480"/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lastRenderedPageBreak/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MX_USART3_UART_Init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huart3.Instance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USART3;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huart3.Init.BaudRate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115200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huart3.Init.WordLength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UART_WORDLENGTH_8B;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huart3.Init.StopBits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UART_STOPBITS_1;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huart3.Init.Parity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UART_PARITY_NONE;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huart3.Init.Mode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UART_MODE_TX_RX;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huart3.Init.HwFlowCtl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UART_HWCONTROL_NONE;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huart3.Init.OverSampling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UART_OVERSAMPLING_16;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HAL_UART_Init</w:t>
      </w:r>
      <w:proofErr w:type="spell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</w:t>
      </w:r>
      <w:proofErr w:type="gramStart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07770F" w:rsidRDefault="0007770F" w:rsidP="00963D80">
      <w:pPr>
        <w:ind w:firstLine="480"/>
      </w:pPr>
    </w:p>
    <w:p w:rsidR="001A52A1" w:rsidRDefault="001A52A1" w:rsidP="00963D80">
      <w:pPr>
        <w:ind w:firstLine="480"/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SystemClock_Config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E45130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RCC_OscInitTypeDef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RCC_OscInitStruct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RCC_ClkInitTypeDef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RCC_ClkInitStruct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__HAL_RCC_PWR_CLK_</w:t>
      </w:r>
      <w:proofErr w:type="gram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__HAL_PWR_VOLTAGESCALING_CONFIG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(PWR_REGULATOR_VOLTAGE_SCALE1);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RCC_OscInitStruct.OscillatorType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RCC_OSCILLATORTYPE_LSI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RCC_OSCILLATORTYPE_HSE;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RCC_OscInitStruct.HSEState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RCC_HSE_ON;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RCC_OscInitStruct.LSIState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RCC_LSI_ON;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RCC_OscInitStruct.PLL.PLLState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RCC_PLL_NONE;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HAL_RCC_OscConfig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RCC_OscInitStruct</w:t>
      </w:r>
      <w:proofErr w:type="spellEnd"/>
      <w:proofErr w:type="gram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RCC_ClkInitStruct.ClockType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RCC_CLOCKTYPE_HCLK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RCC_CLOCKTYPE_SYSCLK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                           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RCC_CLOCKTYPE_PCLK1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RCC_CLOCKTYPE_PCLK2;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RCC_ClkInitStruct.SYSCLKSource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RCC_SYSCLKSOURCE_HSE;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RCC_ClkInitStruct.AHBCLKDivider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RCC_SYSCLK_DIV1;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RCC_ClkInitStruct.APB1CLKDivider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RCC_HCLK_DIV1;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RCC_ClkInitStruct.APB2CLKDivider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RCC_HCLK_DIV1;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HAL_RCC_</w:t>
      </w:r>
      <w:proofErr w:type="gram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ClockConfig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RCC_ClkInitStruct, FLASH_LATENCY_0) 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HAL_SYSTICK_Config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HAL_RCC_</w:t>
      </w:r>
      <w:proofErr w:type="gram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GetHCLKFreq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</w:t>
      </w:r>
      <w:r w:rsidRPr="00E45130">
        <w:rPr>
          <w:rFonts w:ascii="Consolas" w:hAnsi="Consolas" w:cs="宋体"/>
          <w:color w:val="F92672"/>
          <w:kern w:val="0"/>
          <w:sz w:val="21"/>
          <w:szCs w:val="21"/>
        </w:rPr>
        <w:t>/</w:t>
      </w:r>
      <w:r w:rsidRPr="00E45130">
        <w:rPr>
          <w:rFonts w:ascii="Consolas" w:hAnsi="Consolas" w:cs="宋体"/>
          <w:color w:val="AE81FF"/>
          <w:kern w:val="0"/>
          <w:sz w:val="21"/>
          <w:szCs w:val="21"/>
        </w:rPr>
        <w:t>1000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HAL_SYSTICK_CLKSourceConfig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(SYSTICK_CLKSOURCE_HCLK);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E45130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E45130">
        <w:rPr>
          <w:rFonts w:ascii="Consolas" w:hAnsi="Consolas" w:cs="宋体"/>
          <w:color w:val="88846F"/>
          <w:kern w:val="0"/>
          <w:sz w:val="21"/>
          <w:szCs w:val="21"/>
        </w:rPr>
        <w:t>SysTick_IRQn</w:t>
      </w:r>
      <w:proofErr w:type="spellEnd"/>
      <w:r w:rsidRPr="00E45130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E45130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SysTick_IRQn</w:t>
      </w:r>
      <w:proofErr w:type="spellEnd"/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E45130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E45130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E45130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A52A1" w:rsidRPr="00E45130" w:rsidRDefault="001A52A1" w:rsidP="001A52A1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Default="001A52A1" w:rsidP="001A52A1">
      <w:pPr>
        <w:ind w:firstLine="480"/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MX_ADC1_Init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248BE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ADC_ChannelConfTypeDef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sConfig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1248BE">
        <w:rPr>
          <w:rFonts w:ascii="Consolas" w:hAnsi="Consolas" w:cs="宋体"/>
          <w:color w:val="88846F"/>
          <w:kern w:val="0"/>
          <w:sz w:val="21"/>
          <w:szCs w:val="21"/>
        </w:rPr>
        <w:t>/**Configure the global features of the ADC (Clock, Resolution, Data Alignment and number of conversion) 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hadc1.Instance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ADC1;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hadc1.Init.ClockPrescaler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ADC_CLOCK_SYNC_PCLK_DIV2;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hadc1.Init.Resolution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ADC_RESOLUTION_12B;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hadc1.Init.ScanConvMode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DISABLE;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hadc1.Init.ContinuousConvMode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DISABLE;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hadc1.Init.DiscontinuousConvMode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DISABLE;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hadc1.Init.ExternalTrigConvEdge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ADC_EXTERNALTRIGCONVEDGE_NONE;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hadc1.Init.DataAlign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ADC_DATAALIGN_RIGHT;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hadc1.Init.NbrOfConversion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E81FF"/>
          <w:kern w:val="0"/>
          <w:sz w:val="21"/>
          <w:szCs w:val="21"/>
        </w:rPr>
        <w:t>1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hadc1.Init.DMAContinuousRequests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DISABLE;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hadc1.Init.EOCSelection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ADC_EOC_SINGLE_CONV;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HAL_ADC_Init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1248BE">
        <w:rPr>
          <w:rFonts w:ascii="Consolas" w:hAnsi="Consolas" w:cs="宋体"/>
          <w:color w:val="88846F"/>
          <w:kern w:val="0"/>
          <w:sz w:val="21"/>
          <w:szCs w:val="21"/>
        </w:rPr>
        <w:t>/**Configure for the selected ADC regular channel its corresponding rank in the sequencer and its sample time. 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sConfig.Channel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ADC_CHANNEL_9;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sConfig.Rank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E81FF"/>
          <w:kern w:val="0"/>
          <w:sz w:val="21"/>
          <w:szCs w:val="21"/>
        </w:rPr>
        <w:t>1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sConfig.SamplingTime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ADC_SAMPLETIME_3CYCLES;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HAL_ADC_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ConfigChannel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hadc1,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sConfig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A52A1" w:rsidRDefault="001A52A1" w:rsidP="001A52A1">
      <w:pPr>
        <w:ind w:firstLine="480"/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MX_IWDG_Init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248BE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hiwdg.Instance</w:t>
      </w:r>
      <w:proofErr w:type="spellEnd"/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IWDG;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hiwdg.Init.Prescaler</w:t>
      </w:r>
      <w:proofErr w:type="spellEnd"/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IWDG_PRESCALER_4;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hiwdg.Init.Reload</w:t>
      </w:r>
      <w:proofErr w:type="spellEnd"/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E81FF"/>
          <w:kern w:val="0"/>
          <w:sz w:val="21"/>
          <w:szCs w:val="21"/>
        </w:rPr>
        <w:t>4095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HAL_IWDG_Init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hiwdg</w:t>
      </w:r>
      <w:proofErr w:type="spellEnd"/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A52A1" w:rsidRDefault="001A52A1" w:rsidP="001A52A1">
      <w:pPr>
        <w:ind w:firstLine="480"/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MX_TIM2_Init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248BE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TIM_ClockConfigTypeDef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sClockSourceConfig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TIM_MasterConfigTypeDef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sMasterConfig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htim2.Instance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TIM2;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htim2.Init.Prescaler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E81FF"/>
          <w:kern w:val="0"/>
          <w:sz w:val="21"/>
          <w:szCs w:val="21"/>
        </w:rPr>
        <w:t>2599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                  </w:t>
      </w:r>
      <w:r w:rsidRPr="001248BE">
        <w:rPr>
          <w:rFonts w:ascii="Consolas" w:hAnsi="Consolas" w:cs="宋体"/>
          <w:color w:val="88846F"/>
          <w:kern w:val="0"/>
          <w:sz w:val="21"/>
          <w:szCs w:val="21"/>
        </w:rPr>
        <w:t>// 26MHz / 2600 = 10KHz     0.1ms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htim2.Init.CounterMode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TIM_COUNTERMODE_UP;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htim2.Init.Period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AE81FF"/>
          <w:kern w:val="0"/>
          <w:sz w:val="21"/>
          <w:szCs w:val="21"/>
        </w:rPr>
        <w:t>9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;                        </w:t>
      </w:r>
      <w:r w:rsidRPr="001248BE">
        <w:rPr>
          <w:rFonts w:ascii="Consolas" w:hAnsi="Consolas" w:cs="宋体"/>
          <w:color w:val="88846F"/>
          <w:kern w:val="0"/>
          <w:sz w:val="21"/>
          <w:szCs w:val="21"/>
        </w:rPr>
        <w:t>// 0.1ms * 10 = 1ms 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htim2.Init.ClockDivision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TIM_CLOCKDIVISION_DIV1;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HAL_TIM_Base_Init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</w:t>
      </w:r>
      <w:proofErr w:type="gram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!</w:t>
      </w:r>
      <w:proofErr w:type="gramEnd"/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sClockSourceConfig.ClockSource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TIM_CLOCKSOURCE_INTERNAL;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HAL_TIM_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ConfigClockSource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htim2,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sClockSourceConfig)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sMasterConfig.MasterOutputTrigger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TIM_TRGO_RESET;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sMasterConfig.MasterSlaveMode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TIM_MASTERSLAVEMODE_DISABLE;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HAL_TIMEx_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MasterConfigSynchronization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htim2,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sMasterConfig) </w:t>
      </w:r>
      <w:r w:rsidRPr="001248BE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Error_</w:t>
      </w:r>
      <w:proofErr w:type="gramStart"/>
      <w:r w:rsidRPr="001248BE">
        <w:rPr>
          <w:rFonts w:ascii="Consolas" w:hAnsi="Consolas" w:cs="宋体"/>
          <w:color w:val="A6E22E"/>
          <w:kern w:val="0"/>
          <w:sz w:val="21"/>
          <w:szCs w:val="21"/>
        </w:rPr>
        <w:t>Handler</w:t>
      </w:r>
      <w:proofErr w:type="spell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248BE" w:rsidRDefault="001A52A1" w:rsidP="001A52A1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248BE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A52A1" w:rsidRDefault="001A52A1" w:rsidP="00963D80">
      <w:pPr>
        <w:ind w:firstLine="480"/>
      </w:pP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1A52A1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MX_DMA_Init</w:t>
      </w:r>
      <w:proofErr w:type="spell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1A52A1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) 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A52A1">
        <w:rPr>
          <w:rFonts w:ascii="Consolas" w:hAnsi="Consolas" w:cs="宋体"/>
          <w:color w:val="88846F"/>
          <w:kern w:val="0"/>
          <w:sz w:val="21"/>
          <w:szCs w:val="21"/>
        </w:rPr>
        <w:t>/* DMA controller clock enable */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__HAL_RCC_DMA1_CLK_</w:t>
      </w:r>
      <w:proofErr w:type="gram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__HAL_RCC_DMA2_CLK_</w:t>
      </w:r>
      <w:proofErr w:type="gram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A52A1">
        <w:rPr>
          <w:rFonts w:ascii="Consolas" w:hAnsi="Consolas" w:cs="宋体"/>
          <w:color w:val="88846F"/>
          <w:kern w:val="0"/>
          <w:sz w:val="21"/>
          <w:szCs w:val="21"/>
        </w:rPr>
        <w:t>/* DMA interrupt </w:t>
      </w:r>
      <w:proofErr w:type="spellStart"/>
      <w:r w:rsidRPr="001A52A1">
        <w:rPr>
          <w:rFonts w:ascii="Consolas" w:hAnsi="Consolas" w:cs="宋体"/>
          <w:color w:val="88846F"/>
          <w:kern w:val="0"/>
          <w:sz w:val="21"/>
          <w:szCs w:val="21"/>
        </w:rPr>
        <w:t>init</w:t>
      </w:r>
      <w:proofErr w:type="spellEnd"/>
      <w:r w:rsidRPr="001A52A1">
        <w:rPr>
          <w:rFonts w:ascii="Consolas" w:hAnsi="Consolas" w:cs="宋体"/>
          <w:color w:val="88846F"/>
          <w:kern w:val="0"/>
          <w:sz w:val="21"/>
          <w:szCs w:val="21"/>
        </w:rPr>
        <w:t> */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A52A1">
        <w:rPr>
          <w:rFonts w:ascii="Consolas" w:hAnsi="Consolas" w:cs="宋体"/>
          <w:color w:val="88846F"/>
          <w:kern w:val="0"/>
          <w:sz w:val="21"/>
          <w:szCs w:val="21"/>
        </w:rPr>
        <w:t>/* DMA1_Stream4_IRQn interrupt configuration */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DMA1_Stream4_IRQn, </w:t>
      </w:r>
      <w:r w:rsidRPr="001A52A1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1A52A1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HAL_NVIC_EnableIRQ</w:t>
      </w:r>
      <w:proofErr w:type="spell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(DMA1_Stream4_IRQn);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1A52A1">
        <w:rPr>
          <w:rFonts w:ascii="Consolas" w:hAnsi="Consolas" w:cs="宋体"/>
          <w:color w:val="88846F"/>
          <w:kern w:val="0"/>
          <w:sz w:val="21"/>
          <w:szCs w:val="21"/>
        </w:rPr>
        <w:t>/* DMA2_Stream2_IRQn interrupt configuration */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DMA2_Stream2_IRQn, </w:t>
      </w:r>
      <w:r w:rsidRPr="001A52A1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1A52A1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1A52A1">
        <w:rPr>
          <w:rFonts w:ascii="Consolas" w:hAnsi="Consolas" w:cs="宋体"/>
          <w:color w:val="A6E22E"/>
          <w:kern w:val="0"/>
          <w:sz w:val="21"/>
          <w:szCs w:val="21"/>
        </w:rPr>
        <w:t>HAL_NVIC_EnableIRQ</w:t>
      </w:r>
      <w:proofErr w:type="spellEnd"/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(DMA2_Stream2_IRQn);</w:t>
      </w: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1A52A1" w:rsidRPr="001A52A1" w:rsidRDefault="001A52A1" w:rsidP="001A52A1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1A52A1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A52A1" w:rsidRDefault="001A52A1" w:rsidP="00963D80">
      <w:pPr>
        <w:ind w:firstLine="480"/>
      </w:pP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HAL_MspInit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6915DC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USER CODE BEGIN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MspInit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0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USER CODE END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MspInit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0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HAL_NVIC_SetPriorityGrouping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(NVIC_PRIORITYGROUP_2);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System interrupt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init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MemoryManagement_IRQn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MemoryManagement_IRQn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BusFault_IRQn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BusFault_IRQn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UsageFault_IRQn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UsageFault_IRQn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SVCall_IRQn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SVCall_IRQn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DebugMonitor_IRQn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DebugMonitor_IRQn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PendSV_IRQn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PendSV_IRQn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SysTick_IRQn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interrupt configuration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6915DC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SysTick_IRQn</w:t>
      </w:r>
      <w:proofErr w:type="spellEnd"/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6915DC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USER CODE BEGIN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MspInit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1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/* USER CODE END </w:t>
      </w:r>
      <w:proofErr w:type="spellStart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MspInit</w:t>
      </w:r>
      <w:proofErr w:type="spellEnd"/>
      <w:r w:rsidRPr="006915DC">
        <w:rPr>
          <w:rFonts w:ascii="Consolas" w:hAnsi="Consolas" w:cs="宋体"/>
          <w:color w:val="88846F"/>
          <w:kern w:val="0"/>
          <w:sz w:val="21"/>
          <w:szCs w:val="21"/>
        </w:rPr>
        <w:t> 1 */</w:t>
      </w:r>
    </w:p>
    <w:p w:rsidR="006915DC" w:rsidRPr="006915DC" w:rsidRDefault="006915DC" w:rsidP="006915DC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6915DC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A52A1" w:rsidRDefault="001A52A1" w:rsidP="00963D80">
      <w:pPr>
        <w:ind w:firstLine="480"/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HAL_ADC_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MspInit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ADC_HandleTypeDef</w:t>
      </w:r>
      <w:proofErr w:type="spellEnd"/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*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hadc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GPIO_InitTypeDef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hadc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-&gt;Instance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ADC1)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ADC1_MspInit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ADC1_MspInit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Peripheral clock enable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__HAL_RCC_ADC1_CLK_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/**ADC1 GPIO Configuration    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   PB1     ------&gt; ADC1_IN9 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GPIO_InitStruct.Pin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GPIO_PIN_1;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GPIO_InitStruct.Mode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GPIO_MODE_ANALOG;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GPIO_InitStruct.Pull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GPIO_NOPULL;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HAL_GPIO_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Init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GPIOB,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ADC1_MspInit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ADC1_MspInit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6915DC" w:rsidRDefault="006915DC" w:rsidP="00963D80">
      <w:pPr>
        <w:ind w:firstLine="480"/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HAL_I2C_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MspInit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I2C_HandleTypeDef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*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hi2c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GPIO_InitTypeDef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(hi2c-&gt;Instance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I2C1)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I2C1_MspInit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I2C1_MspInit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/**I2C1 GPIO Configuration    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   PB8     ------&gt; I2C1_SCL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   PB9     ------&gt; I2C1_SDA 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GPIO_InitStruct.Pin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GPIO_PIN_8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GPIO_PIN_9;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GPIO_InitStruct.Mode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GPIO_MODE_AF_OD;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GPIO_InitStruct.Pull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GPIO_PULLUP;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GPIO_InitStruct.Speed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GPIO_SPEED_FREQ_VERY_HIGH;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GPIO_InitStruct.Alternate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GPIO_AF4_I2C1;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HAL_GPIO_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Init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GPIOB,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GPIO_InitStruct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Peripheral clock enable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__HAL_RCC_I2C1_CLK_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I2C1_MspInit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I2C1_MspInit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A40115" w:rsidRDefault="00A40115" w:rsidP="00963D80">
      <w:pPr>
        <w:ind w:firstLine="480"/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HAL_TIM_Base_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MspInit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TIM_HandleTypeDef</w:t>
      </w:r>
      <w:proofErr w:type="spellEnd"/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*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htim_base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htim_base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-&gt;Instance</w:t>
      </w:r>
      <w:r w:rsidRPr="00A40115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TIM2)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TIM2_MspInit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TIM2_MspInit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Peripheral clock enable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__HAL_RCC_TIM2_CLK_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ENABLE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Peripheral interrupt </w:t>
      </w:r>
      <w:proofErr w:type="spellStart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init</w:t>
      </w:r>
      <w:proofErr w:type="spellEnd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HAL_NVIC_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SetPriority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TIM2_IRQn, </w:t>
      </w:r>
      <w:r w:rsidRPr="00A40115">
        <w:rPr>
          <w:rFonts w:ascii="Consolas" w:hAnsi="Consolas" w:cs="宋体"/>
          <w:color w:val="AE81FF"/>
          <w:kern w:val="0"/>
          <w:sz w:val="21"/>
          <w:szCs w:val="21"/>
        </w:rPr>
        <w:t>2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, </w:t>
      </w:r>
      <w:r w:rsidRPr="00A40115">
        <w:rPr>
          <w:rFonts w:ascii="Consolas" w:hAnsi="Consolas" w:cs="宋体"/>
          <w:color w:val="AE81FF"/>
          <w:kern w:val="0"/>
          <w:sz w:val="21"/>
          <w:szCs w:val="21"/>
        </w:rPr>
        <w:t>2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HAL_NVIC_EnableIRQ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(TIM2_IRQn);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TIM2_MspInit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TIM2_MspInit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Default="00A40115" w:rsidP="00963D80">
      <w:pPr>
        <w:ind w:firstLine="480"/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/**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* </w:t>
      </w: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This function handles System tick timer.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*/</w:t>
      </w:r>
    </w:p>
    <w:p w:rsid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i/>
          <w:iCs/>
          <w:color w:val="66D9EF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SysTick_Handler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A40115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</w:t>
      </w:r>
      <w:proofErr w:type="spellStart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SysTick_IRQn</w:t>
      </w:r>
      <w:proofErr w:type="spellEnd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</w:t>
      </w:r>
      <w:proofErr w:type="spellStart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SysTick_IRQn</w:t>
      </w:r>
      <w:proofErr w:type="spellEnd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0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IncTick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HAL_SYSTICK_</w:t>
      </w:r>
      <w:proofErr w:type="gramStart"/>
      <w:r w:rsidRPr="00A40115">
        <w:rPr>
          <w:rFonts w:ascii="Consolas" w:hAnsi="Consolas" w:cs="宋体"/>
          <w:color w:val="A6E22E"/>
          <w:kern w:val="0"/>
          <w:sz w:val="21"/>
          <w:szCs w:val="21"/>
        </w:rPr>
        <w:t>IRQHandler</w:t>
      </w:r>
      <w:proofErr w:type="spell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BEGIN </w:t>
      </w:r>
      <w:proofErr w:type="spellStart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SysTick_IRQn</w:t>
      </w:r>
      <w:proofErr w:type="spellEnd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/* USER CODE END </w:t>
      </w:r>
      <w:proofErr w:type="spellStart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SysTick_IRQn</w:t>
      </w:r>
      <w:proofErr w:type="spellEnd"/>
      <w:r w:rsidRPr="00A40115">
        <w:rPr>
          <w:rFonts w:ascii="Consolas" w:hAnsi="Consolas" w:cs="宋体"/>
          <w:color w:val="88846F"/>
          <w:kern w:val="0"/>
          <w:sz w:val="21"/>
          <w:szCs w:val="21"/>
        </w:rPr>
        <w:t> 1 */</w:t>
      </w:r>
    </w:p>
    <w:p w:rsidR="00A40115" w:rsidRPr="00A40115" w:rsidRDefault="00A40115" w:rsidP="00A40115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A40115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}</w:t>
      </w:r>
    </w:p>
    <w:p w:rsidR="00A40115" w:rsidRDefault="00A40115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This function handles DMA1 stream4 global interrupt.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DMA1_Stream4_IRQHandler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DMA1_Stream4_IRQn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DMA1_Stream4_IRQn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HAL_DMA_IRQHandler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hdma_spi2_tx);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DMA1_Stream4_IRQn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DMA1_Stream4_IRQn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Default="009552DB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This function handles TIM2 global interrupt.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TIM2_IRQHandler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TIM2_IRQn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TIM2_IRQn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HAL_TIM_IRQHandler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htim2);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TIM2_IRQn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TIM2_IRQn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Default="009552DB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This function handles EXTI </w:t>
      </w:r>
      <w:proofErr w:type="gram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line[</w:t>
      </w:r>
      <w:proofErr w:type="gram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15:10] interrupts.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EXTI15_10_IRQHandler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EXTI15_10_IRQn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EXTI15_10_IRQn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HAL_GPIO_EXTI_IRQHandler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(GPIO_PIN_12);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EXTI15_10_IRQn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EXTI15_10_IRQn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Default="009552DB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This function handles DMA2 stream2 global interrupt.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DMA2_Stream2_IRQHandler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DMA2_Stream2_IRQn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DMA2_Stream2_IRQn 0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HAL_DMA_IRQHandler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hdma_spi1_tx);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BEGIN DMA2_Stream2_IRQn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USER CODE END DMA2_Stream2_IRQn 1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Default="009552DB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</w:t>
      </w:r>
      <w:proofErr w:type="spellStart"/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fn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   </w:t>
      </w:r>
      <w:proofErr w:type="spell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Key_</w:t>
      </w:r>
      <w:proofErr w:type="gram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Scan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(</w:t>
      </w:r>
      <w:proofErr w:type="gram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按键扫描驱动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</w:t>
      </w:r>
      <w:proofErr w:type="spellStart"/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param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</w:t>
      </w:r>
      <w:r w:rsidRPr="009552DB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None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@return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</w:t>
      </w:r>
      <w:proofErr w:type="spell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Key_None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：按键无效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</w:t>
      </w:r>
      <w:proofErr w:type="spell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Key_Short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：按键短按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</w:t>
      </w:r>
      <w:proofErr w:type="spell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Key_Long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：按键长按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KeyStatus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Key_Scan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Key_Up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E81FF"/>
          <w:kern w:val="0"/>
          <w:sz w:val="21"/>
          <w:szCs w:val="21"/>
        </w:rPr>
        <w:t>1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有按键松起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Key_Up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proofErr w:type="gramStart"/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Time_1ms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&gt;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Long_Thre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    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//Time_1ms = 0;          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启动定时器前已清零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return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Key_Long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按键按下时间大于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2s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长按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else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gramStart"/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Time_1ms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&gt;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Short_Thre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//Time_1ms = 0;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return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Key_Short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按键按下时间小于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2s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短按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}        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else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            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//Time_1ms = 0;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return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Key_None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视作按键抖动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return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Key_None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Default="009552DB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/*********************************************************************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@fn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   HAL_TIM_</w:t>
      </w:r>
      <w:proofErr w:type="gram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PeriodElapsedCallback(</w:t>
      </w:r>
      <w:proofErr w:type="gram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TIM_HandleTypeDef *htim)()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TIM2 detection callbacks.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</w:t>
      </w:r>
      <w:proofErr w:type="spellStart"/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param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</w:t>
      </w:r>
      <w:proofErr w:type="spellStart"/>
      <w:r w:rsidRPr="009552DB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htim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：所用定时器结构体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@return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None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HAL_TIM_</w:t>
      </w:r>
      <w:proofErr w:type="gram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PeriodElapsedCallback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TIM_HandleTypeDef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*</w:t>
      </w:r>
      <w:proofErr w:type="spellStart"/>
      <w:r w:rsidRPr="009552DB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htim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Prevent unused argument(s) compilation warning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UNUSED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htim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</w:t>
      </w:r>
      <w:proofErr w:type="gram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NOTE :</w:t>
      </w:r>
      <w:proofErr w:type="gram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This function Should not be modified, when the callback is needed,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       the __HAL_TIM_PeriodElapsedCallback could be implemented in the user file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Time_1ms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++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     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Default="009552DB" w:rsidP="00963D80">
      <w:pPr>
        <w:ind w:firstLine="480"/>
      </w:pP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/*********************************************************************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@fn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   HAL_TIM_</w:t>
      </w:r>
      <w:proofErr w:type="gram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PeriodElapsedCallback(</w:t>
      </w:r>
      <w:proofErr w:type="gram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TIM_HandleTypeDef *htim)()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@brief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EXTI line detection callbacks.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</w:t>
      </w:r>
      <w:proofErr w:type="spellStart"/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param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</w:t>
      </w:r>
      <w:proofErr w:type="spellStart"/>
      <w:r w:rsidRPr="009552DB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GPIO_Pin</w:t>
      </w:r>
      <w:proofErr w:type="spellEnd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: Specifies the pins connected EXTI line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lastRenderedPageBreak/>
        <w:t> *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 </w:t>
      </w: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@return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None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HAL_GPIO_EXTI_</w:t>
      </w:r>
      <w:proofErr w:type="gram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Callback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gramEnd"/>
      <w:r w:rsidRPr="009552DB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uint16_t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proofErr w:type="spellStart"/>
      <w:r w:rsidRPr="009552DB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GPIO_Pin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Prevent unused argument(s) compilation warning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UNUSED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GPIO_Pin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/* NOTE: This function Should not be modified, when the callback is needed,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      the HAL_GPIO_EXTI_Callback could be implemented in the user file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*/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HAL_GPIO_ReadPin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(GPIOA, GPIO_PIN_12) )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上升沿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HAL_TIM_Base_Stop_IT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htim2);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按键松起，关闭定时器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Key_Up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E81FF"/>
          <w:kern w:val="0"/>
          <w:sz w:val="21"/>
          <w:szCs w:val="21"/>
        </w:rPr>
        <w:t>1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             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proofErr w:type="gramStart"/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按键松起标志</w:t>
      </w:r>
      <w:proofErr w:type="gramEnd"/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else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                        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下降沿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                                   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proofErr w:type="spellStart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Key_Up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)    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上一次按键响应完成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{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Time_1ms 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9552DB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    </w:t>
      </w:r>
      <w:proofErr w:type="spellStart"/>
      <w:r w:rsidRPr="009552DB">
        <w:rPr>
          <w:rFonts w:ascii="Consolas" w:hAnsi="Consolas" w:cs="宋体"/>
          <w:color w:val="A6E22E"/>
          <w:kern w:val="0"/>
          <w:sz w:val="21"/>
          <w:szCs w:val="21"/>
        </w:rPr>
        <w:t>HAL_TIM_Base_Start_IT</w:t>
      </w:r>
      <w:proofErr w:type="spellEnd"/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9552DB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htim2);  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// </w:t>
      </w:r>
      <w:r w:rsidRPr="009552DB">
        <w:rPr>
          <w:rFonts w:ascii="Consolas" w:hAnsi="Consolas" w:cs="宋体"/>
          <w:color w:val="88846F"/>
          <w:kern w:val="0"/>
          <w:sz w:val="21"/>
          <w:szCs w:val="21"/>
        </w:rPr>
        <w:t>按键按下，开启定时器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    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9552DB" w:rsidRPr="009552DB" w:rsidRDefault="009552DB" w:rsidP="009552DB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9552DB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9552DB" w:rsidRDefault="009552DB" w:rsidP="00963D80">
      <w:pPr>
        <w:ind w:firstLine="480"/>
        <w:rPr>
          <w:rFonts w:hint="eastAsia"/>
        </w:rPr>
      </w:pPr>
      <w:bookmarkStart w:id="0" w:name="_GoBack"/>
      <w:bookmarkEnd w:id="0"/>
    </w:p>
    <w:sectPr w:rsidR="009552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D73" w:rsidRDefault="00313D73" w:rsidP="000D6722">
      <w:pPr>
        <w:ind w:firstLine="480"/>
      </w:pPr>
      <w:r>
        <w:separator/>
      </w:r>
    </w:p>
  </w:endnote>
  <w:endnote w:type="continuationSeparator" w:id="0">
    <w:p w:rsidR="00313D73" w:rsidRDefault="00313D73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15" w:rsidRDefault="00A4011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15" w:rsidRDefault="00A4011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15" w:rsidRDefault="00A4011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D73" w:rsidRDefault="00313D73" w:rsidP="000D6722">
      <w:pPr>
        <w:ind w:firstLine="480"/>
      </w:pPr>
      <w:r>
        <w:separator/>
      </w:r>
    </w:p>
  </w:footnote>
  <w:footnote w:type="continuationSeparator" w:id="0">
    <w:p w:rsidR="00313D73" w:rsidRDefault="00313D73" w:rsidP="000D67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15" w:rsidRDefault="00A4011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15" w:rsidRDefault="00A4011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15" w:rsidRDefault="00A4011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79"/>
    <w:rsid w:val="00074E94"/>
    <w:rsid w:val="0007770F"/>
    <w:rsid w:val="000D6722"/>
    <w:rsid w:val="000E75B7"/>
    <w:rsid w:val="00101A75"/>
    <w:rsid w:val="00114623"/>
    <w:rsid w:val="00145780"/>
    <w:rsid w:val="00196CB0"/>
    <w:rsid w:val="001A52A1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13D73"/>
    <w:rsid w:val="00333682"/>
    <w:rsid w:val="003A36E1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6915DC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552DB"/>
    <w:rsid w:val="00963D80"/>
    <w:rsid w:val="009654EA"/>
    <w:rsid w:val="009804D2"/>
    <w:rsid w:val="009E5D16"/>
    <w:rsid w:val="00A06784"/>
    <w:rsid w:val="00A07D15"/>
    <w:rsid w:val="00A40115"/>
    <w:rsid w:val="00A5484E"/>
    <w:rsid w:val="00A95BA6"/>
    <w:rsid w:val="00AC45A7"/>
    <w:rsid w:val="00B33768"/>
    <w:rsid w:val="00B72ED6"/>
    <w:rsid w:val="00BA11ED"/>
    <w:rsid w:val="00BD0E28"/>
    <w:rsid w:val="00C31F83"/>
    <w:rsid w:val="00C31F93"/>
    <w:rsid w:val="00C65076"/>
    <w:rsid w:val="00C76589"/>
    <w:rsid w:val="00CB6BC9"/>
    <w:rsid w:val="00D428A6"/>
    <w:rsid w:val="00DD6DEA"/>
    <w:rsid w:val="00E26E74"/>
    <w:rsid w:val="00E61CC7"/>
    <w:rsid w:val="00F0657F"/>
    <w:rsid w:val="00F56D79"/>
    <w:rsid w:val="00F60C53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7893"/>
  <w15:chartTrackingRefBased/>
  <w15:docId w15:val="{9B8F2CA9-02F5-4A6E-A26D-F4126A78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965</TotalTime>
  <Pages>1</Pages>
  <Words>2270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4</cp:revision>
  <cp:lastPrinted>2018-09-13T08:46:00Z</cp:lastPrinted>
  <dcterms:created xsi:type="dcterms:W3CDTF">2020-05-21T06:51:00Z</dcterms:created>
  <dcterms:modified xsi:type="dcterms:W3CDTF">2020-05-22T13:27:00Z</dcterms:modified>
</cp:coreProperties>
</file>