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MX_SPI2_Init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SPI2 parameter configuration*/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hspi2.Instance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SPI2;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SPI_MODE_MASTER;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hspi2.Init.Direction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SPI_DIRECTION_1LINE;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hspi2.Init.DataSize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SPI_DATASIZE_4BIT;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hspi2.Init.CLKPolarity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SPI_POLARITY_LOW;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hspi2.Init.CLKPhase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SPI_PHASE_1EDGE;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hspi2.Init.NSS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SPI_NSS_SOFT;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hspi2.Init.BaudRatePrescaler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SPI_BAUDRATEPRESCALER_2;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hspi2.Init.FirstBit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SPI_FIRSTBIT_MSB;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hspi2.Init.TIMode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SPI_TIMODE_DISABLE;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hspi2.Init.CRCCalculation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SPI_CRCCALCULATION_DISABLE;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hspi2.Init.CRCPolynomial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E81FF"/>
          <w:kern w:val="0"/>
          <w:sz w:val="21"/>
          <w:szCs w:val="21"/>
        </w:rPr>
        <w:t>7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hspi2.Init.CRCLength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SPI_CRC_LENGTH_DATASIZE;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hspi2.Init.NSSPMode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SPI_NSS_PULSE_ENABLE;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HAL_SPI_Init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hspi2)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SPI2_Init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SPI2_Init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101A75" w:rsidRDefault="00101A75" w:rsidP="00963D80">
      <w:pPr>
        <w:ind w:firstLine="480"/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HAL_SPI_MspInit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(SPI_HandleTypeDef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*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E75B7">
        <w:rPr>
          <w:rFonts w:ascii="Consolas" w:hAnsi="Consolas" w:cs="宋体"/>
          <w:i/>
          <w:iCs/>
          <w:color w:val="FD971F"/>
          <w:kern w:val="0"/>
          <w:sz w:val="21"/>
          <w:szCs w:val="21"/>
        </w:rPr>
        <w:t>hspi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GPIO_InitTypeDef GPIO_InitStruct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{</w:t>
      </w:r>
      <w:r w:rsidRPr="000E75B7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};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(hspi-&gt;Instance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SPI2)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BEGIN SPI2_MspInit 0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END SPI2_MspInit 0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Peripheral clock enable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__HAL_RCC_SPI2_CLK_ENABLE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__HAL_RCC_GPIOB_CLK_ENABLE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/**SPI2 GPIO Configuration   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PB15     ------&gt; SPI2_MOSI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PB13     ------&gt; SPI2_SCK 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   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GPIO_InitStruct.Pin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GPIO_PIN_15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|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GPIO_PIN_13;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GPIO_InitStruct.Mode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GPIO_MODE_AF_PP;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GPIO_InitStruct.Pull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GPIO_NOPULL;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GPIO_InitStruct.Speed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GPIO_SPEED_FREQ_VERY_HIGH;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GPIO_InitStruct.Alternate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GPIO_AF5_SPI2;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E75B7">
        <w:rPr>
          <w:rFonts w:ascii="Consolas" w:hAnsi="Consolas" w:cs="宋体"/>
          <w:color w:val="A6E22E"/>
          <w:kern w:val="0"/>
          <w:sz w:val="21"/>
          <w:szCs w:val="21"/>
        </w:rPr>
        <w:t>HAL_GPIO_Init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(GPIOB, </w:t>
      </w:r>
      <w:r w:rsidRPr="000E75B7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GPIO_InitStruct);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BEGIN SPI2_MspInit 1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E75B7">
        <w:rPr>
          <w:rFonts w:ascii="Consolas" w:hAnsi="Consolas" w:cs="宋体"/>
          <w:color w:val="88846F"/>
          <w:kern w:val="0"/>
          <w:sz w:val="21"/>
          <w:szCs w:val="21"/>
        </w:rPr>
        <w:t>/* USER CODE END SPI2_MspInit 1 */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E75B7" w:rsidRPr="000E75B7" w:rsidRDefault="000E75B7" w:rsidP="000E75B7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E75B7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0E75B7" w:rsidRDefault="000E75B7" w:rsidP="00963D80">
      <w:pPr>
        <w:ind w:firstLine="480"/>
      </w:pPr>
    </w:p>
    <w:p w:rsidR="000E75B7" w:rsidRDefault="000E75B7" w:rsidP="00963D80">
      <w:pPr>
        <w:ind w:firstLine="480"/>
      </w:pPr>
    </w:p>
    <w:p w:rsidR="000E75B7" w:rsidRDefault="000E75B7" w:rsidP="00963D80">
      <w:pPr>
        <w:ind w:firstLine="480"/>
        <w:rPr>
          <w:rFonts w:hint="eastAsia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MX_UART5_Init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0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1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huart5.Instance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UART5;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huart5.Init.BaudRate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F56D79">
        <w:rPr>
          <w:rFonts w:ascii="Consolas" w:hAnsi="Consolas" w:cs="宋体"/>
          <w:color w:val="AE81FF"/>
          <w:kern w:val="0"/>
          <w:sz w:val="21"/>
          <w:szCs w:val="21"/>
        </w:rPr>
        <w:t>115200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huart5.Init.WordLength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UART_WORDLENGTH_8B;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huart5.Init.StopBits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UART_STOPBITS_1;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huart5.Init.Parity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UART_PARITY_NONE;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huart5.Init.Mode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UART_MODE_TX_RX;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huart5.Init.HwFlowCtl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UART_HWCONTROL_NONE;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huart5.Init.OverSampling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UART_OVERSAMPLING_16;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huart5.Init.OneBitSampling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UART_ONE_BIT_SAMPLE_DISABLE;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huart5.AdvancedInit.AdvFeatureInit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UART_ADVFEATURE_NO_INIT;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HAL_UART_Init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huart5) </w:t>
      </w:r>
      <w:r w:rsidRPr="00F56D79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{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    </w:t>
      </w:r>
      <w:r w:rsidRPr="00F56D79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}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BEGIN UART5_Init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F56D79">
        <w:rPr>
          <w:rFonts w:ascii="Consolas" w:hAnsi="Consolas" w:cs="宋体"/>
          <w:color w:val="88846F"/>
          <w:kern w:val="0"/>
          <w:sz w:val="21"/>
          <w:szCs w:val="21"/>
        </w:rPr>
        <w:t>/* USER CODE END UART5_Init 2 */</w:t>
      </w: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F56D79" w:rsidRPr="00F56D79" w:rsidRDefault="00F56D79" w:rsidP="00F56D79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F56D79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F56D79" w:rsidRDefault="00F56D79" w:rsidP="00963D80">
      <w:pPr>
        <w:ind w:firstLine="480"/>
      </w:pPr>
    </w:p>
    <w:p w:rsidR="0007770F" w:rsidRDefault="0007770F" w:rsidP="00963D80">
      <w:pPr>
        <w:ind w:firstLine="480"/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static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MX_I2C1_Init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hi2c1.Instance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I2C1;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hi2c1.Init.ClockSpeed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100000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hi2c1.Init.DutyCycle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I2C_DUTYCYCLE_2;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hi2c1.Init.OwnAddress1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hi2c1.Init.AddressingMode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I2C_ADDRESSINGMODE_7BIT;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hi2c1.Init.DualAddressMode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I2C_DUALADDRESS_DISABLE;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hi2c1.Init.OwnAddress2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hi2c1.Init.GeneralCallMode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I2C_GENERALCALL_DISABLE;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hi2c1.Init.NoStretchMode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I2C_NOSTRETCH_DISABLE;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/** Configure Analogue filter 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HAL_I2CEx_ConfigAnalogFilter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hi2c1, I2C_ANALOGFILTER_ENABLE)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/** Configure Digital filter 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 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HAL_I2CEx_ConfigDigitalFilter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hi2c1,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I2C1_Init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I2C1_Init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Default="0007770F" w:rsidP="00963D80">
      <w:pPr>
        <w:ind w:firstLine="480"/>
      </w:pPr>
    </w:p>
    <w:p w:rsidR="0007770F" w:rsidRDefault="0007770F" w:rsidP="00963D80">
      <w:pPr>
        <w:ind w:firstLine="480"/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MX_USART3_UART_Init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void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0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1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huart3.Instance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USART3;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huart3.Init.BaudRate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</w:t>
      </w:r>
      <w:r w:rsidRPr="0007770F">
        <w:rPr>
          <w:rFonts w:ascii="Consolas" w:hAnsi="Consolas" w:cs="宋体"/>
          <w:color w:val="AE81FF"/>
          <w:kern w:val="0"/>
          <w:sz w:val="21"/>
          <w:szCs w:val="21"/>
        </w:rPr>
        <w:t>115200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huart3.Init.WordLength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UART_WORDLENGTH_8B;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huart3.Init.StopBits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UART_STOPBITS_1;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huart3.Init.Parity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UART_PARITY_NONE;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huart3.Init.Mode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UART_MODE_TX_RX;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huart3.Init.HwFlowCtl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UART_HWCONTROL_NONE;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huart3.Init.OverSampling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UART_OVERSAMPLING_16;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(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HAL_UART_Init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&amp;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huart3) </w:t>
      </w:r>
      <w:r w:rsidRPr="0007770F">
        <w:rPr>
          <w:rFonts w:ascii="Consolas" w:hAnsi="Consolas" w:cs="宋体"/>
          <w:color w:val="F92672"/>
          <w:kern w:val="0"/>
          <w:sz w:val="21"/>
          <w:szCs w:val="21"/>
        </w:rPr>
        <w:t>!=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HAL_OK)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{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  </w:t>
      </w:r>
      <w:r w:rsidRPr="0007770F">
        <w:rPr>
          <w:rFonts w:ascii="Consolas" w:hAnsi="Consolas" w:cs="宋体"/>
          <w:color w:val="A6E22E"/>
          <w:kern w:val="0"/>
          <w:sz w:val="21"/>
          <w:szCs w:val="21"/>
        </w:rPr>
        <w:t>Error_Handler</w:t>
      </w: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();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}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BEGIN USART3_Init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t>  </w:t>
      </w:r>
      <w:r w:rsidRPr="0007770F">
        <w:rPr>
          <w:rFonts w:ascii="Consolas" w:hAnsi="Consolas" w:cs="宋体"/>
          <w:color w:val="88846F"/>
          <w:kern w:val="0"/>
          <w:sz w:val="21"/>
          <w:szCs w:val="21"/>
        </w:rPr>
        <w:t>/* USER CODE END USART3_Init 2 */</w:t>
      </w: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</w:p>
    <w:p w:rsidR="0007770F" w:rsidRPr="0007770F" w:rsidRDefault="0007770F" w:rsidP="0007770F">
      <w:pPr>
        <w:widowControl/>
        <w:shd w:val="clear" w:color="auto" w:fill="272822"/>
        <w:spacing w:before="0" w:after="0" w:line="285" w:lineRule="atLeast"/>
        <w:ind w:firstLineChars="0" w:firstLine="420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07770F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>}</w:t>
      </w:r>
    </w:p>
    <w:p w:rsidR="0007770F" w:rsidRDefault="0007770F" w:rsidP="00963D80">
      <w:pPr>
        <w:ind w:firstLine="480"/>
      </w:pPr>
    </w:p>
    <w:p w:rsidR="00BD0E28" w:rsidRDefault="00BD0E28" w:rsidP="00963D80">
      <w:pPr>
        <w:ind w:firstLine="480"/>
      </w:pPr>
    </w:p>
    <w:p w:rsidR="00BD0E28" w:rsidRDefault="00BD0E28" w:rsidP="00963D80">
      <w:pPr>
        <w:ind w:firstLine="480"/>
      </w:pPr>
      <w:r>
        <w:rPr>
          <w:noProof/>
        </w:rPr>
        <w:drawing>
          <wp:inline distT="0" distB="0" distL="0" distR="0" wp14:anchorId="44B9BE66" wp14:editId="53FA6F35">
            <wp:extent cx="5274310" cy="333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D0" w:rsidRDefault="00FF6FD0" w:rsidP="00963D80">
      <w:pPr>
        <w:ind w:firstLine="480"/>
      </w:pPr>
      <w:r>
        <w:rPr>
          <w:rFonts w:hint="eastAsia"/>
        </w:rPr>
        <w:t>stm32f4xx_hal_conf.h</w:t>
      </w:r>
      <w:r>
        <w:rPr>
          <w:rFonts w:hint="eastAsia"/>
        </w:rPr>
        <w:t>文件：该文件定义了启用的</w:t>
      </w:r>
      <w:r>
        <w:rPr>
          <w:rFonts w:hint="eastAsia"/>
        </w:rPr>
        <w:t>HAL</w:t>
      </w:r>
      <w:r>
        <w:rPr>
          <w:rFonts w:hint="eastAsia"/>
        </w:rPr>
        <w:t>模块并将一些参数（例如外部高速振荡器频率）设置为预定义的默认值或根据用户配置（时钟树）。</w:t>
      </w:r>
    </w:p>
    <w:p w:rsidR="00FF6FD0" w:rsidRDefault="00FF6FD0" w:rsidP="00963D80">
      <w:pPr>
        <w:ind w:firstLine="480"/>
        <w:rPr>
          <w:rFonts w:hint="eastAsia"/>
        </w:rPr>
      </w:pPr>
    </w:p>
    <w:p w:rsidR="00FF6FD0" w:rsidRDefault="00FF6FD0" w:rsidP="00963D80">
      <w:pPr>
        <w:ind w:firstLine="480"/>
        <w:rPr>
          <w:rFonts w:hint="eastAsia"/>
        </w:rPr>
      </w:pPr>
      <w:r>
        <w:rPr>
          <w:rFonts w:hint="eastAsia"/>
        </w:rPr>
        <w:t>MSP = MCU Sup</w:t>
      </w:r>
      <w:r>
        <w:t>port package</w:t>
      </w:r>
    </w:p>
    <w:p w:rsidR="00FF6FD0" w:rsidRDefault="00FF6FD0" w:rsidP="00963D80">
      <w:pPr>
        <w:ind w:firstLine="480"/>
      </w:pPr>
      <w:r>
        <w:rPr>
          <w:rFonts w:hint="eastAsia"/>
        </w:rPr>
        <w:t>stm32f4xx_hal_msp.c</w:t>
      </w:r>
      <w:r>
        <w:rPr>
          <w:rFonts w:hint="eastAsia"/>
        </w:rPr>
        <w:t>（</w:t>
      </w:r>
      <w:r>
        <w:rPr>
          <w:rFonts w:hint="eastAsia"/>
        </w:rPr>
        <w:t>MSP = MCU</w:t>
      </w:r>
      <w:r>
        <w:rPr>
          <w:rFonts w:hint="eastAsia"/>
        </w:rPr>
        <w:t>支持软件包）：该文件定义了所有初始化功能，以根据用户配置（引脚分配，时钟使能，</w:t>
      </w:r>
      <w:r>
        <w:rPr>
          <w:rFonts w:hint="eastAsia"/>
        </w:rPr>
        <w:t>DMA</w:t>
      </w:r>
      <w:r>
        <w:rPr>
          <w:rFonts w:hint="eastAsia"/>
        </w:rPr>
        <w:t>使用和中断）来配置外围设备实例</w:t>
      </w:r>
    </w:p>
    <w:p w:rsidR="00FF6FD0" w:rsidRDefault="00FF6FD0" w:rsidP="00963D80">
      <w:pPr>
        <w:ind w:firstLine="480"/>
        <w:rPr>
          <w:rFonts w:hint="eastAsia"/>
        </w:rPr>
      </w:pPr>
      <w:r>
        <w:rPr>
          <w:rFonts w:hint="eastAsia"/>
        </w:rPr>
        <w:t>main.c</w:t>
      </w:r>
    </w:p>
    <w:p w:rsidR="00FF6FD0" w:rsidRDefault="00FF6FD0" w:rsidP="00963D80">
      <w:pPr>
        <w:ind w:firstLine="480"/>
      </w:pPr>
      <w:r>
        <w:rPr>
          <w:rFonts w:hint="eastAsia"/>
        </w:rPr>
        <w:t>通过调用</w:t>
      </w:r>
      <w:r>
        <w:rPr>
          <w:rFonts w:hint="eastAsia"/>
        </w:rPr>
        <w:t>HAL_init</w:t>
      </w:r>
      <w:r>
        <w:rPr>
          <w:rFonts w:hint="eastAsia"/>
        </w:rPr>
        <w:t>（）函数将</w:t>
      </w:r>
      <w:r>
        <w:rPr>
          <w:rFonts w:hint="eastAsia"/>
        </w:rPr>
        <w:t>M</w:t>
      </w:r>
      <w:r>
        <w:t>CU</w:t>
      </w:r>
      <w:r>
        <w:t>重置为已知状态，该函数将重置所有外设，初始化闪存接口和</w:t>
      </w:r>
      <w:r>
        <w:t>SysTick</w:t>
      </w:r>
      <w:r>
        <w:rPr>
          <w:rFonts w:hint="eastAsia"/>
        </w:rPr>
        <w:t>。</w:t>
      </w:r>
    </w:p>
    <w:p w:rsidR="00FF6FD0" w:rsidRDefault="00FF6FD0" w:rsidP="00963D80">
      <w:pPr>
        <w:ind w:firstLine="480"/>
      </w:pPr>
      <w:r>
        <w:rPr>
          <w:rFonts w:hint="eastAsia"/>
        </w:rPr>
        <w:t>配置和初始化系统时钟。</w:t>
      </w:r>
    </w:p>
    <w:p w:rsidR="00FF6FD0" w:rsidRDefault="00FF6FD0" w:rsidP="00963D80">
      <w:pPr>
        <w:ind w:firstLine="480"/>
      </w:pPr>
      <w:r>
        <w:rPr>
          <w:rFonts w:hint="eastAsia"/>
        </w:rPr>
        <w:t>配置和初始化外设不使用的</w:t>
      </w:r>
      <w:r>
        <w:rPr>
          <w:rFonts w:hint="eastAsia"/>
        </w:rPr>
        <w:t>G</w:t>
      </w:r>
      <w:r>
        <w:t>PIO</w:t>
      </w:r>
      <w:r>
        <w:t>。</w:t>
      </w:r>
    </w:p>
    <w:p w:rsidR="00FF6FD0" w:rsidRDefault="00FF6FD0" w:rsidP="00963D80">
      <w:pPr>
        <w:ind w:firstLine="480"/>
      </w:pPr>
      <w:r>
        <w:rPr>
          <w:rFonts w:hint="eastAsia"/>
        </w:rPr>
        <w:t>为每个配置的外围设备定义和调用外围设备初始化函数，该函数定义一个句</w:t>
      </w:r>
      <w:r>
        <w:rPr>
          <w:rFonts w:hint="eastAsia"/>
        </w:rPr>
        <w:lastRenderedPageBreak/>
        <w:t>柄结构，该句柄结构将传递给相应的外围设备</w:t>
      </w:r>
      <w:r>
        <w:rPr>
          <w:rFonts w:hint="eastAsia"/>
        </w:rPr>
        <w:t>HAL</w:t>
      </w:r>
      <w:r>
        <w:rPr>
          <w:rFonts w:hint="eastAsia"/>
        </w:rPr>
        <w:t>初始化函数，该函数又将调用外围设备</w:t>
      </w:r>
      <w:r>
        <w:rPr>
          <w:rFonts w:hint="eastAsia"/>
        </w:rPr>
        <w:t>HAL MSP</w:t>
      </w:r>
      <w:r>
        <w:rPr>
          <w:rFonts w:hint="eastAsia"/>
        </w:rPr>
        <w:t>初始化函数。请注意，当使用</w:t>
      </w:r>
      <w:r>
        <w:rPr>
          <w:rFonts w:hint="eastAsia"/>
        </w:rPr>
        <w:t>LwIP</w:t>
      </w:r>
      <w:r>
        <w:rPr>
          <w:rFonts w:hint="eastAsia"/>
        </w:rPr>
        <w:t>（分别为</w:t>
      </w:r>
      <w:r>
        <w:rPr>
          <w:rFonts w:hint="eastAsia"/>
        </w:rPr>
        <w:t>USB</w:t>
      </w:r>
      <w:r>
        <w:rPr>
          <w:rFonts w:hint="eastAsia"/>
        </w:rPr>
        <w:t>）中间件时，底层以太网（分别为</w:t>
      </w:r>
      <w:r>
        <w:rPr>
          <w:rFonts w:hint="eastAsia"/>
        </w:rPr>
        <w:t>USB</w:t>
      </w:r>
      <w:r>
        <w:rPr>
          <w:rFonts w:hint="eastAsia"/>
        </w:rPr>
        <w:t>外设）的初始化</w:t>
      </w:r>
      <w:r>
        <w:rPr>
          <w:rFonts w:hint="eastAsia"/>
        </w:rPr>
        <w:t>C</w:t>
      </w:r>
      <w:r>
        <w:rPr>
          <w:rFonts w:hint="eastAsia"/>
        </w:rPr>
        <w:t>代码从</w:t>
      </w:r>
      <w:r>
        <w:rPr>
          <w:rFonts w:hint="eastAsia"/>
        </w:rPr>
        <w:t>main.c</w:t>
      </w:r>
      <w:r>
        <w:rPr>
          <w:rFonts w:hint="eastAsia"/>
        </w:rPr>
        <w:t>移到</w:t>
      </w:r>
      <w:r>
        <w:rPr>
          <w:rFonts w:hint="eastAsia"/>
        </w:rPr>
        <w:t>LwIP</w:t>
      </w:r>
      <w:r>
        <w:rPr>
          <w:rFonts w:hint="eastAsia"/>
        </w:rPr>
        <w:t>（分别为</w:t>
      </w:r>
      <w:r>
        <w:rPr>
          <w:rFonts w:hint="eastAsia"/>
        </w:rPr>
        <w:t>USB</w:t>
      </w:r>
      <w:r>
        <w:rPr>
          <w:rFonts w:hint="eastAsia"/>
        </w:rPr>
        <w:t>）初始化</w:t>
      </w:r>
      <w:r>
        <w:rPr>
          <w:rFonts w:hint="eastAsia"/>
        </w:rPr>
        <w:t>C</w:t>
      </w:r>
      <w:r>
        <w:rPr>
          <w:rFonts w:hint="eastAsia"/>
        </w:rPr>
        <w:t>代码本身。</w:t>
      </w:r>
    </w:p>
    <w:p w:rsidR="00FF6FD0" w:rsidRPr="0020729D" w:rsidRDefault="00145780" w:rsidP="00963D8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6E6BA5B" wp14:editId="6DBCE7C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FD0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784" w:rsidRDefault="00A06784" w:rsidP="000D6722">
      <w:pPr>
        <w:ind w:firstLine="480"/>
      </w:pPr>
      <w:r>
        <w:separator/>
      </w:r>
    </w:p>
  </w:endnote>
  <w:endnote w:type="continuationSeparator" w:id="0">
    <w:p w:rsidR="00A06784" w:rsidRDefault="00A06784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784" w:rsidRDefault="00A06784" w:rsidP="000D6722">
      <w:pPr>
        <w:ind w:firstLine="480"/>
      </w:pPr>
      <w:r>
        <w:separator/>
      </w:r>
    </w:p>
  </w:footnote>
  <w:footnote w:type="continuationSeparator" w:id="0">
    <w:p w:rsidR="00A06784" w:rsidRDefault="00A06784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79"/>
    <w:rsid w:val="00074E94"/>
    <w:rsid w:val="0007770F"/>
    <w:rsid w:val="000D6722"/>
    <w:rsid w:val="000E75B7"/>
    <w:rsid w:val="00101A75"/>
    <w:rsid w:val="00114623"/>
    <w:rsid w:val="00145780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A36E1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6784"/>
    <w:rsid w:val="00A07D15"/>
    <w:rsid w:val="00A5484E"/>
    <w:rsid w:val="00A95BA6"/>
    <w:rsid w:val="00AC45A7"/>
    <w:rsid w:val="00B33768"/>
    <w:rsid w:val="00B72ED6"/>
    <w:rsid w:val="00BA11ED"/>
    <w:rsid w:val="00BD0E28"/>
    <w:rsid w:val="00C31F83"/>
    <w:rsid w:val="00C31F93"/>
    <w:rsid w:val="00C65076"/>
    <w:rsid w:val="00C76589"/>
    <w:rsid w:val="00CB6BC9"/>
    <w:rsid w:val="00DD6DEA"/>
    <w:rsid w:val="00E26E74"/>
    <w:rsid w:val="00E61CC7"/>
    <w:rsid w:val="00F0657F"/>
    <w:rsid w:val="00F56D79"/>
    <w:rsid w:val="00F60C53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9B8F2CA9-02F5-4A6E-A26D-F4126A78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579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2</cp:revision>
  <cp:lastPrinted>2018-09-13T08:46:00Z</cp:lastPrinted>
  <dcterms:created xsi:type="dcterms:W3CDTF">2020-05-21T06:51:00Z</dcterms:created>
  <dcterms:modified xsi:type="dcterms:W3CDTF">2020-05-21T16:30:00Z</dcterms:modified>
</cp:coreProperties>
</file>