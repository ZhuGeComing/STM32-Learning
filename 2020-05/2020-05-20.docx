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75" w:rsidRPr="0020729D" w:rsidRDefault="00B04261" w:rsidP="00963D80">
      <w:pPr>
        <w:ind w:firstLine="480"/>
      </w:pPr>
      <w:r>
        <w:rPr>
          <w:noProof/>
        </w:rPr>
        <w:drawing>
          <wp:inline distT="0" distB="0" distL="0" distR="0" wp14:anchorId="19DB6F75" wp14:editId="2C2A58E7">
            <wp:extent cx="5274310" cy="3960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A75" w:rsidRPr="00207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DC2" w:rsidRDefault="00087DC2" w:rsidP="000D6722">
      <w:pPr>
        <w:ind w:firstLine="480"/>
      </w:pPr>
      <w:r>
        <w:separator/>
      </w:r>
    </w:p>
  </w:endnote>
  <w:endnote w:type="continuationSeparator" w:id="0">
    <w:p w:rsidR="00087DC2" w:rsidRDefault="00087DC2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DC2" w:rsidRDefault="00087DC2" w:rsidP="000D6722">
      <w:pPr>
        <w:ind w:firstLine="480"/>
      </w:pPr>
      <w:r>
        <w:separator/>
      </w:r>
    </w:p>
  </w:footnote>
  <w:footnote w:type="continuationSeparator" w:id="0">
    <w:p w:rsidR="00087DC2" w:rsidRDefault="00087DC2" w:rsidP="000D6722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61"/>
    <w:rsid w:val="00074E94"/>
    <w:rsid w:val="00087DC2"/>
    <w:rsid w:val="000D6722"/>
    <w:rsid w:val="00101A75"/>
    <w:rsid w:val="00114623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A635E"/>
    <w:rsid w:val="00446726"/>
    <w:rsid w:val="004510C8"/>
    <w:rsid w:val="004975E2"/>
    <w:rsid w:val="004C2B84"/>
    <w:rsid w:val="004D2EDE"/>
    <w:rsid w:val="005A30C3"/>
    <w:rsid w:val="005A519B"/>
    <w:rsid w:val="005D510F"/>
    <w:rsid w:val="005E1600"/>
    <w:rsid w:val="005F52F8"/>
    <w:rsid w:val="00691B31"/>
    <w:rsid w:val="00696B7F"/>
    <w:rsid w:val="00720458"/>
    <w:rsid w:val="00741726"/>
    <w:rsid w:val="00747DE4"/>
    <w:rsid w:val="00765D96"/>
    <w:rsid w:val="00787766"/>
    <w:rsid w:val="007B7C3E"/>
    <w:rsid w:val="007F379F"/>
    <w:rsid w:val="00816675"/>
    <w:rsid w:val="008209BE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7D15"/>
    <w:rsid w:val="00A5484E"/>
    <w:rsid w:val="00A95BA6"/>
    <w:rsid w:val="00AC45A7"/>
    <w:rsid w:val="00B04261"/>
    <w:rsid w:val="00B33768"/>
    <w:rsid w:val="00B72ED6"/>
    <w:rsid w:val="00BA11ED"/>
    <w:rsid w:val="00C31F83"/>
    <w:rsid w:val="00C31F93"/>
    <w:rsid w:val="00C65076"/>
    <w:rsid w:val="00C76589"/>
    <w:rsid w:val="00CB6BC9"/>
    <w:rsid w:val="00DD6DEA"/>
    <w:rsid w:val="00E26E74"/>
    <w:rsid w:val="00E61CC7"/>
    <w:rsid w:val="00F0657F"/>
    <w:rsid w:val="00F6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4785C"/>
  <w15:chartTrackingRefBased/>
  <w15:docId w15:val="{4569D5D1-1E21-4E7D-BEEB-554468A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564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1</cp:revision>
  <cp:lastPrinted>2018-09-13T08:46:00Z</cp:lastPrinted>
  <dcterms:created xsi:type="dcterms:W3CDTF">2020-05-20T03:03:00Z</dcterms:created>
  <dcterms:modified xsi:type="dcterms:W3CDTF">2020-05-20T12:27:00Z</dcterms:modified>
</cp:coreProperties>
</file>