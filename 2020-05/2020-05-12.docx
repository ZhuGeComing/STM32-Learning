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EF3" w:rsidRDefault="00696EF3" w:rsidP="00963D80">
      <w:pPr>
        <w:ind w:firstLine="480"/>
      </w:pPr>
      <w:hyperlink r:id="rId7" w:history="1">
        <w:r>
          <w:rPr>
            <w:rStyle w:val="aa"/>
          </w:rPr>
          <w:t>http://www.mculover666.cn/posts/578764034/</w:t>
        </w:r>
      </w:hyperlink>
      <w:bookmarkStart w:id="0" w:name="_GoBack"/>
      <w:bookmarkEnd w:id="0"/>
    </w:p>
    <w:p w:rsidR="00101A75" w:rsidRPr="0020729D" w:rsidRDefault="00A20A4A" w:rsidP="00963D80">
      <w:pPr>
        <w:ind w:firstLine="480"/>
      </w:pPr>
      <w:r>
        <w:rPr>
          <w:noProof/>
        </w:rPr>
        <w:drawing>
          <wp:inline distT="0" distB="0" distL="0" distR="0" wp14:anchorId="2666FF3E" wp14:editId="384E2309">
            <wp:extent cx="5274310" cy="30975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448761" wp14:editId="7115FC23">
            <wp:extent cx="5274310" cy="30473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58E">
        <w:rPr>
          <w:noProof/>
        </w:rPr>
        <w:lastRenderedPageBreak/>
        <w:drawing>
          <wp:inline distT="0" distB="0" distL="0" distR="0" wp14:anchorId="74B6B211" wp14:editId="18A97BBB">
            <wp:extent cx="5274310" cy="32518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025">
        <w:rPr>
          <w:noProof/>
        </w:rPr>
        <w:drawing>
          <wp:inline distT="0" distB="0" distL="0" distR="0" wp14:anchorId="0DA0F0B7" wp14:editId="7F68650B">
            <wp:extent cx="5274310" cy="31750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A75" w:rsidRPr="0020729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55B" w:rsidRDefault="0054455B" w:rsidP="000D6722">
      <w:pPr>
        <w:ind w:firstLine="480"/>
      </w:pPr>
      <w:r>
        <w:separator/>
      </w:r>
    </w:p>
  </w:endnote>
  <w:endnote w:type="continuationSeparator" w:id="0">
    <w:p w:rsidR="0054455B" w:rsidRDefault="0054455B" w:rsidP="000D672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EF3" w:rsidRDefault="00696EF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EF3" w:rsidRDefault="00696EF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EF3" w:rsidRDefault="00696EF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55B" w:rsidRDefault="0054455B" w:rsidP="000D6722">
      <w:pPr>
        <w:ind w:firstLine="480"/>
      </w:pPr>
      <w:r>
        <w:separator/>
      </w:r>
    </w:p>
  </w:footnote>
  <w:footnote w:type="continuationSeparator" w:id="0">
    <w:p w:rsidR="0054455B" w:rsidRDefault="0054455B" w:rsidP="000D672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EF3" w:rsidRDefault="00696EF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EF3" w:rsidRDefault="00696EF3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EF3" w:rsidRDefault="00696EF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5F9E"/>
    <w:multiLevelType w:val="hybridMultilevel"/>
    <w:tmpl w:val="E36C41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3B45A5"/>
    <w:multiLevelType w:val="hybridMultilevel"/>
    <w:tmpl w:val="BBF070FC"/>
    <w:lvl w:ilvl="0" w:tplc="A70882C8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AB02DD"/>
    <w:multiLevelType w:val="hybridMultilevel"/>
    <w:tmpl w:val="02E0AA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3F2B9E"/>
    <w:multiLevelType w:val="hybridMultilevel"/>
    <w:tmpl w:val="1952AD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EC2DC7"/>
    <w:multiLevelType w:val="hybridMultilevel"/>
    <w:tmpl w:val="A1AAA9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0AA2F27"/>
    <w:multiLevelType w:val="hybridMultilevel"/>
    <w:tmpl w:val="146E31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C53D19"/>
    <w:multiLevelType w:val="hybridMultilevel"/>
    <w:tmpl w:val="718C64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C1DDD"/>
    <w:multiLevelType w:val="hybridMultilevel"/>
    <w:tmpl w:val="D23E220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9E10B3"/>
    <w:multiLevelType w:val="hybridMultilevel"/>
    <w:tmpl w:val="8E86247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FD27D9"/>
    <w:multiLevelType w:val="hybridMultilevel"/>
    <w:tmpl w:val="E990C0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1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C41"/>
    <w:rsid w:val="00074E94"/>
    <w:rsid w:val="000D6722"/>
    <w:rsid w:val="00101A75"/>
    <w:rsid w:val="00114623"/>
    <w:rsid w:val="00196CB0"/>
    <w:rsid w:val="001D6C13"/>
    <w:rsid w:val="00205304"/>
    <w:rsid w:val="0020729D"/>
    <w:rsid w:val="002130C2"/>
    <w:rsid w:val="00222E11"/>
    <w:rsid w:val="00274B75"/>
    <w:rsid w:val="00282FAE"/>
    <w:rsid w:val="002A7E4B"/>
    <w:rsid w:val="002E23EE"/>
    <w:rsid w:val="00333682"/>
    <w:rsid w:val="00374C41"/>
    <w:rsid w:val="003A635E"/>
    <w:rsid w:val="00446726"/>
    <w:rsid w:val="004510C8"/>
    <w:rsid w:val="004975E2"/>
    <w:rsid w:val="004C2B84"/>
    <w:rsid w:val="004D2EDE"/>
    <w:rsid w:val="0054455B"/>
    <w:rsid w:val="005A30C3"/>
    <w:rsid w:val="005A519B"/>
    <w:rsid w:val="005D510F"/>
    <w:rsid w:val="005E1600"/>
    <w:rsid w:val="005F52F8"/>
    <w:rsid w:val="005F76B3"/>
    <w:rsid w:val="00691B31"/>
    <w:rsid w:val="00696B7F"/>
    <w:rsid w:val="00696EF3"/>
    <w:rsid w:val="00720458"/>
    <w:rsid w:val="00741726"/>
    <w:rsid w:val="00747DE4"/>
    <w:rsid w:val="00765D96"/>
    <w:rsid w:val="00787766"/>
    <w:rsid w:val="007B7C3E"/>
    <w:rsid w:val="007F379F"/>
    <w:rsid w:val="00816675"/>
    <w:rsid w:val="008834E0"/>
    <w:rsid w:val="008D4C1A"/>
    <w:rsid w:val="008F3A85"/>
    <w:rsid w:val="00901FA3"/>
    <w:rsid w:val="00903712"/>
    <w:rsid w:val="00963D80"/>
    <w:rsid w:val="009654EA"/>
    <w:rsid w:val="009804D2"/>
    <w:rsid w:val="009E5D16"/>
    <w:rsid w:val="00A07D15"/>
    <w:rsid w:val="00A20A4A"/>
    <w:rsid w:val="00A5484E"/>
    <w:rsid w:val="00A95BA6"/>
    <w:rsid w:val="00AC45A7"/>
    <w:rsid w:val="00B33768"/>
    <w:rsid w:val="00B72ED6"/>
    <w:rsid w:val="00BA11ED"/>
    <w:rsid w:val="00C31F83"/>
    <w:rsid w:val="00C31F93"/>
    <w:rsid w:val="00C65076"/>
    <w:rsid w:val="00C76589"/>
    <w:rsid w:val="00CB6BC9"/>
    <w:rsid w:val="00DD6DEA"/>
    <w:rsid w:val="00E06F45"/>
    <w:rsid w:val="00E26E74"/>
    <w:rsid w:val="00E61CC7"/>
    <w:rsid w:val="00F0657F"/>
    <w:rsid w:val="00F60C53"/>
    <w:rsid w:val="00F81025"/>
    <w:rsid w:val="00FB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B59D83"/>
  <w15:chartTrackingRefBased/>
  <w15:docId w15:val="{8C7E1704-1196-4E8D-910E-719DFD30D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682"/>
    <w:pPr>
      <w:widowControl w:val="0"/>
      <w:spacing w:before="180" w:after="180"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B7C3E"/>
    <w:pPr>
      <w:spacing w:beforeLines="100" w:before="100" w:afterLines="100" w:after="100"/>
      <w:ind w:firstLineChars="0" w:firstLine="0"/>
      <w:jc w:val="left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7C3E"/>
    <w:pPr>
      <w:spacing w:beforeLines="50" w:before="50" w:afterLines="50" w:after="50"/>
      <w:ind w:firstLineChars="0" w:firstLine="0"/>
      <w:outlineLvl w:val="1"/>
    </w:pPr>
    <w:rPr>
      <w:rFonts w:eastAsia="仿宋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B7C3E"/>
    <w:pPr>
      <w:ind w:firstLineChars="0" w:firstLine="0"/>
      <w:outlineLvl w:val="2"/>
    </w:pPr>
    <w:rPr>
      <w:b/>
      <w:bCs/>
      <w:sz w:val="2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B7C3E"/>
    <w:pPr>
      <w:ind w:firstLineChars="0" w:firstLine="0"/>
      <w:outlineLvl w:val="3"/>
    </w:pPr>
    <w:rPr>
      <w:rFonts w:eastAsia="仿宋" w:cstheme="majorBidi"/>
      <w:bCs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">
    <w:name w:val="EndNote Bibliography"/>
    <w:basedOn w:val="a"/>
    <w:link w:val="EndNoteBibliography0"/>
    <w:rsid w:val="007F379F"/>
    <w:rPr>
      <w:rFonts w:cs="Times New Roman"/>
      <w:noProof/>
      <w:sz w:val="20"/>
      <w:szCs w:val="24"/>
    </w:rPr>
  </w:style>
  <w:style w:type="character" w:customStyle="1" w:styleId="EndNoteBibliography0">
    <w:name w:val="EndNote Bibliography 字符"/>
    <w:link w:val="EndNoteBibliography"/>
    <w:rsid w:val="007F379F"/>
    <w:rPr>
      <w:rFonts w:ascii="Times New Roman" w:eastAsia="宋体" w:hAnsi="Times New Roman" w:cs="Times New Roman"/>
      <w:noProof/>
      <w:sz w:val="20"/>
      <w:szCs w:val="24"/>
    </w:rPr>
  </w:style>
  <w:style w:type="paragraph" w:styleId="a3">
    <w:name w:val="header"/>
    <w:basedOn w:val="a"/>
    <w:link w:val="a4"/>
    <w:uiPriority w:val="99"/>
    <w:unhideWhenUsed/>
    <w:rsid w:val="000D67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67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67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672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B7C3E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7B7C3E"/>
    <w:rPr>
      <w:rFonts w:ascii="Times New Roman" w:eastAsia="仿宋" w:hAnsi="Times New Roman" w:cstheme="majorBidi"/>
      <w:b/>
      <w:bCs/>
      <w:sz w:val="28"/>
      <w:szCs w:val="32"/>
    </w:rPr>
  </w:style>
  <w:style w:type="paragraph" w:styleId="a7">
    <w:name w:val="List Paragraph"/>
    <w:basedOn w:val="a"/>
    <w:qFormat/>
    <w:rsid w:val="002A7E4B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7B7C3E"/>
    <w:rPr>
      <w:rFonts w:ascii="Times New Roman" w:eastAsia="宋体" w:hAnsi="Times New Roman"/>
      <w:b/>
      <w:bCs/>
      <w:sz w:val="22"/>
      <w:szCs w:val="32"/>
    </w:rPr>
  </w:style>
  <w:style w:type="character" w:customStyle="1" w:styleId="40">
    <w:name w:val="标题 4 字符"/>
    <w:basedOn w:val="a0"/>
    <w:link w:val="4"/>
    <w:uiPriority w:val="9"/>
    <w:rsid w:val="007B7C3E"/>
    <w:rPr>
      <w:rFonts w:ascii="Times New Roman" w:eastAsia="仿宋" w:hAnsi="Times New Roman" w:cstheme="majorBidi"/>
      <w:bCs/>
      <w:sz w:val="22"/>
      <w:szCs w:val="28"/>
    </w:rPr>
  </w:style>
  <w:style w:type="paragraph" w:styleId="a8">
    <w:name w:val="Title"/>
    <w:aliases w:val="图片"/>
    <w:basedOn w:val="a"/>
    <w:next w:val="a"/>
    <w:link w:val="a9"/>
    <w:uiPriority w:val="10"/>
    <w:qFormat/>
    <w:rsid w:val="004510C8"/>
    <w:pPr>
      <w:ind w:firstLineChars="0" w:firstLine="0"/>
      <w:jc w:val="center"/>
    </w:pPr>
    <w:rPr>
      <w:sz w:val="21"/>
    </w:rPr>
  </w:style>
  <w:style w:type="character" w:customStyle="1" w:styleId="a9">
    <w:name w:val="标题 字符"/>
    <w:aliases w:val="图片 字符"/>
    <w:basedOn w:val="a0"/>
    <w:link w:val="a8"/>
    <w:uiPriority w:val="10"/>
    <w:rsid w:val="004510C8"/>
    <w:rPr>
      <w:rFonts w:ascii="Times New Roman" w:eastAsia="宋体" w:hAnsi="Times New Roman"/>
    </w:rPr>
  </w:style>
  <w:style w:type="character" w:styleId="aa">
    <w:name w:val="Hyperlink"/>
    <w:basedOn w:val="a0"/>
    <w:uiPriority w:val="99"/>
    <w:semiHidden/>
    <w:unhideWhenUsed/>
    <w:rsid w:val="00696E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culover666.cn/posts/578764034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\Desktop\&#27605;&#35774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毕设.dotm</Template>
  <TotalTime>154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刘 恒宇</cp:lastModifiedBy>
  <cp:revision>3</cp:revision>
  <cp:lastPrinted>2018-09-13T08:46:00Z</cp:lastPrinted>
  <dcterms:created xsi:type="dcterms:W3CDTF">2020-05-12T13:39:00Z</dcterms:created>
  <dcterms:modified xsi:type="dcterms:W3CDTF">2020-05-13T05:50:00Z</dcterms:modified>
</cp:coreProperties>
</file>